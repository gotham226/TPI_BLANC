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40879338"/>
        <w:docPartObj>
          <w:docPartGallery w:val="Cover Pages"/>
          <w:docPartUnique/>
        </w:docPartObj>
      </w:sdtPr>
      <w:sdtEndPr>
        <w:rPr>
          <w:color w:val="161718" w:themeColor="text1"/>
          <w:lang w:bidi="fr-FR"/>
        </w:rPr>
      </w:sdtEndPr>
      <w:sdtContent>
        <w:p w14:paraId="594434E8" w14:textId="737C64DC" w:rsidR="00C1790B" w:rsidRDefault="00C1790B" w:rsidP="0007739D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847" behindDoc="0" locked="0" layoutInCell="1" allowOverlap="1" wp14:anchorId="4D3AE8F9" wp14:editId="44FF0656">
                    <wp:simplePos x="0" y="0"/>
                    <wp:positionH relativeFrom="page">
                      <wp:posOffset>4459857</wp:posOffset>
                    </wp:positionH>
                    <wp:positionV relativeFrom="page">
                      <wp:posOffset>0</wp:posOffset>
                    </wp:positionV>
                    <wp:extent cx="3174129" cy="10058400"/>
                    <wp:effectExtent l="0" t="0" r="7620" b="1397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74129" cy="10058400"/>
                              <a:chOff x="-77638" y="0"/>
                              <a:chExt cx="3174129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rgbClr val="3E3261">
                                    <a:alpha val="80000"/>
                                  </a:srgb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ln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3E3261"/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AB71499" w14:textId="77777777" w:rsidR="00C536AE" w:rsidRDefault="00C536AE" w:rsidP="00C536AE">
                                  <w:pPr>
                                    <w:pStyle w:val="Titre2"/>
                                  </w:pPr>
                                </w:p>
                                <w:p w14:paraId="669DE9C3" w14:textId="34515931" w:rsidR="00C536AE" w:rsidRPr="00302E8F" w:rsidRDefault="00B70DCA" w:rsidP="00C536AE">
                                  <w:pPr>
                                    <w:pStyle w:val="Titre2"/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</w:pPr>
                                  <w:bookmarkStart w:id="0" w:name="_Toc129118428"/>
                                  <w:bookmarkStart w:id="1" w:name="_Toc129118475"/>
                                  <w:bookmarkStart w:id="2" w:name="_Toc129119047"/>
                                  <w:bookmarkStart w:id="3" w:name="_Toc129119605"/>
                                  <w:bookmarkStart w:id="4" w:name="_Toc129119817"/>
                                  <w:bookmarkStart w:id="5" w:name="_Toc129120681"/>
                                  <w:bookmarkStart w:id="6" w:name="_Toc129124751"/>
                                  <w:bookmarkStart w:id="7" w:name="_Toc129615875"/>
                                  <w:r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G</w:t>
                                  </w:r>
                                  <w:r w:rsidR="00C536AE" w:rsidRPr="00302E8F"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t>estion d’équipe de Football</w:t>
                                  </w:r>
                                  <w:bookmarkEnd w:id="0"/>
                                  <w:bookmarkEnd w:id="1"/>
                                  <w:bookmarkEnd w:id="2"/>
                                  <w:bookmarkEnd w:id="3"/>
                                  <w:bookmarkEnd w:id="4"/>
                                  <w:bookmarkEnd w:id="5"/>
                                  <w:bookmarkEnd w:id="6"/>
                                  <w:bookmarkEnd w:id="7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-77638" y="6700633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eur"/>
                                    <w:id w:val="1380359617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5E0B84BE" w14:textId="2E1CA46F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Gabriel Martin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14:paraId="7AF05D1D" w14:textId="752127C9" w:rsidR="00C1790B" w:rsidRDefault="00C536AE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CFPT</w:t>
                                      </w:r>
                                    </w:p>
                                  </w:sdtContent>
                                </w:sdt>
                                <w:p w14:paraId="7231178B" w14:textId="1057DD40" w:rsidR="00C1790B" w:rsidRDefault="00C536AE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Maitre d’apprentissage : Mme. Terrier</w:t>
                                  </w:r>
                                </w:p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w14:anchorId="4D3AE8F9" id="Groupe 453" o:spid="_x0000_s1026" style="position:absolute;left:0;text-align:left;margin-left:351.15pt;margin-top:0;width:249.95pt;height:11in;z-index:251662847;mso-height-percent:1000;mso-position-horizontal-relative:page;mso-position-vertical-relative:page;mso-height-percent:1000" coordorigin="-776" coordsize="31741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" fillcolor="#3e3261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" fillcolor="#3e3261" stroked="f" strokecolor="#d8d8d8">
                      <v:textbox>
                        <w:txbxContent>
                          <w:p w14:paraId="7AB71499" w14:textId="77777777" w:rsidR="00C536AE" w:rsidRDefault="00C536AE" w:rsidP="00C536AE">
                            <w:pPr>
                              <w:pStyle w:val="Titre2"/>
                            </w:pPr>
                          </w:p>
                          <w:p w14:paraId="669DE9C3" w14:textId="34515931" w:rsidR="00C536AE" w:rsidRPr="00302E8F" w:rsidRDefault="00B70DCA" w:rsidP="00C536AE">
                            <w:pPr>
                              <w:pStyle w:val="Titre2"/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bookmarkStart w:id="8" w:name="_Toc129118428"/>
                            <w:bookmarkStart w:id="9" w:name="_Toc129118475"/>
                            <w:bookmarkStart w:id="10" w:name="_Toc129119047"/>
                            <w:bookmarkStart w:id="11" w:name="_Toc129119605"/>
                            <w:bookmarkStart w:id="12" w:name="_Toc129119817"/>
                            <w:bookmarkStart w:id="13" w:name="_Toc129120681"/>
                            <w:bookmarkStart w:id="14" w:name="_Toc129124751"/>
                            <w:bookmarkStart w:id="15" w:name="_Toc129615875"/>
                            <w:r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G</w:t>
                            </w:r>
                            <w:r w:rsidR="00C536AE" w:rsidRPr="00302E8F"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t>estion d’équipe de Football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</w:p>
                        </w:txbxContent>
                      </v:textbox>
                    </v:rect>
                    <v:rect id="Rectangle 9" o:spid="_x0000_s1029" style="position:absolute;left:-776;top:67006;width:30894;height:2833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eur"/>
                              <w:id w:val="1380359617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5E0B84BE" w14:textId="2E1CA46F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Gabriel Martin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14:paraId="7AF05D1D" w14:textId="752127C9" w:rsidR="00C1790B" w:rsidRDefault="00C536AE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CFPT</w:t>
                                </w:r>
                              </w:p>
                            </w:sdtContent>
                          </w:sdt>
                          <w:p w14:paraId="7231178B" w14:textId="1057DD40" w:rsidR="00C1790B" w:rsidRDefault="00C536AE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Maitre d’apprentissage : Mme. Terrier</w:t>
                            </w:r>
                          </w:p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</w:p>
        <w:p w14:paraId="57BB8393" w14:textId="77777777" w:rsidR="00B70DCA" w:rsidRDefault="00B70DCA" w:rsidP="0007739D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2EE445" w14:textId="77777777" w:rsidR="00B70DCA" w:rsidRDefault="00B70DCA" w:rsidP="0007739D">
          <w:pPr>
            <w:spacing w:after="200"/>
            <w:jc w:val="both"/>
            <w:rPr>
              <w:noProof/>
              <w:color w:val="161718" w:themeColor="text1"/>
              <w:lang w:bidi="fr-FR"/>
            </w:rPr>
          </w:pPr>
        </w:p>
        <w:p w14:paraId="4E003487" w14:textId="2BF38FD3" w:rsidR="00C1790B" w:rsidRDefault="00B70DCA" w:rsidP="0007739D">
          <w:pPr>
            <w:spacing w:after="200"/>
            <w:jc w:val="both"/>
            <w:rPr>
              <w:color w:val="161718" w:themeColor="text1"/>
              <w:lang w:bidi="fr-FR"/>
            </w:rPr>
          </w:pPr>
          <w:r>
            <w:rPr>
              <w:noProof/>
              <w:color w:val="161718" w:themeColor="text1"/>
              <w:lang w:bidi="fr-FR"/>
            </w:rPr>
            <w:drawing>
              <wp:anchor distT="0" distB="0" distL="114300" distR="114300" simplePos="0" relativeHeight="251665919" behindDoc="0" locked="0" layoutInCell="1" allowOverlap="1" wp14:anchorId="539D7CE5" wp14:editId="57ECC680">
                <wp:simplePos x="0" y="0"/>
                <wp:positionH relativeFrom="column">
                  <wp:posOffset>-2760345</wp:posOffset>
                </wp:positionH>
                <wp:positionV relativeFrom="paragraph">
                  <wp:posOffset>3313430</wp:posOffset>
                </wp:positionV>
                <wp:extent cx="5915025" cy="5277630"/>
                <wp:effectExtent l="0" t="0" r="0" b="0"/>
                <wp:wrapNone/>
                <wp:docPr id="12" name="Imag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2500" t="18889" r="31250" b="23611"/>
                        <a:stretch/>
                      </pic:blipFill>
                      <pic:spPr bwMode="auto">
                        <a:xfrm>
                          <a:off x="0" y="0"/>
                          <a:ext cx="5915025" cy="5277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895" behindDoc="0" locked="0" layoutInCell="0" allowOverlap="1" wp14:anchorId="25E7CCDD" wp14:editId="39ABB7E4">
                    <wp:simplePos x="0" y="0"/>
                    <wp:positionH relativeFrom="page">
                      <wp:posOffset>-171450</wp:posOffset>
                    </wp:positionH>
                    <wp:positionV relativeFrom="paragraph">
                      <wp:posOffset>1464310</wp:posOffset>
                    </wp:positionV>
                    <wp:extent cx="6804025" cy="705485"/>
                    <wp:effectExtent l="0" t="0" r="0" b="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804025" cy="705485"/>
                            </a:xfrm>
                            <a:prstGeom prst="rect">
                              <a:avLst/>
                            </a:prstGeom>
                            <a:solidFill>
                              <a:srgbClr val="544F61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BEE3216" w14:textId="4F904062" w:rsidR="00C1790B" w:rsidRPr="00C1790B" w:rsidRDefault="00C1790B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 w:rsidRPr="00C1790B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Documentation </w:t>
                                    </w:r>
                                    <w:r w:rsidR="00150A73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utilisateur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25E7CCDD" id="Rectangle 16" o:spid="_x0000_s1030" style="position:absolute;left:0;text-align:left;margin-left:-13.5pt;margin-top:115.3pt;width:535.75pt;height:55.55pt;z-index:251664895;visibility:visible;mso-wrap-style:square;mso-width-percent:900;mso-height-percent:73;mso-wrap-distance-left:9pt;mso-wrap-distance-top:0;mso-wrap-distance-right:9pt;mso-wrap-distance-bottom:0;mso-position-horizontal:absolute;mso-position-horizontal-relative:page;mso-position-vertical:absolute;mso-position-vertical-relative:text;mso-width-percent:900;mso-height-percent:73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" o:allowincell="f" fillcolor="#544f61" stroked="f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0BEE3216" w14:textId="4F904062" w:rsidR="00C1790B" w:rsidRPr="00C1790B" w:rsidRDefault="00C1790B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 w:rsidRPr="00C1790B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Documentation </w:t>
                              </w:r>
                              <w:r w:rsidR="00150A73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utilisateur</w:t>
                              </w:r>
                            </w:p>
                          </w:sdtContent>
                        </w:sdt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C1790B">
            <w:rPr>
              <w:color w:val="161718" w:themeColor="text1"/>
              <w:lang w:bidi="fr-FR"/>
            </w:rPr>
            <w:br w:type="page"/>
          </w:r>
        </w:p>
      </w:sdtContent>
    </w:sdt>
    <w:p w14:paraId="13486EC1" w14:textId="77777777" w:rsidR="00C1790B" w:rsidRDefault="00C1790B" w:rsidP="0007739D">
      <w:pPr>
        <w:jc w:val="both"/>
      </w:pPr>
    </w:p>
    <w:sdt>
      <w:sdtPr>
        <w:rPr>
          <w:rFonts w:asciiTheme="minorHAnsi" w:eastAsiaTheme="minorEastAsia" w:hAnsiTheme="minorHAnsi" w:cstheme="minorBidi"/>
          <w:color w:val="161718" w:themeColor="text1"/>
          <w:sz w:val="24"/>
          <w:szCs w:val="22"/>
          <w:lang w:val="fr-FR" w:eastAsia="en-US"/>
        </w:rPr>
        <w:id w:val="-179143101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5B9F1E" w14:textId="67613A78" w:rsidR="00150A73" w:rsidRDefault="00150A73" w:rsidP="00150A73">
          <w:pPr>
            <w:pStyle w:val="En-ttedetabledesmatires"/>
            <w:jc w:val="both"/>
          </w:pPr>
        </w:p>
        <w:p w14:paraId="4C8B38B5" w14:textId="68BB4D5D" w:rsidR="009906B8" w:rsidRPr="00150A73" w:rsidRDefault="00150A73" w:rsidP="00150A73">
          <w:pPr>
            <w:jc w:val="both"/>
            <w:rPr>
              <w:color w:val="161718" w:themeColor="text1"/>
            </w:rPr>
          </w:pPr>
        </w:p>
      </w:sdtContent>
    </w:sdt>
    <w:sectPr w:rsidR="009906B8" w:rsidRPr="00150A73" w:rsidSect="00C1790B">
      <w:headerReference w:type="default" r:id="rId10"/>
      <w:footerReference w:type="default" r:id="rId11"/>
      <w:footerReference w:type="first" r:id="rId12"/>
      <w:pgSz w:w="11906" w:h="16838" w:code="9"/>
      <w:pgMar w:top="720" w:right="1152" w:bottom="720" w:left="1152" w:header="0" w:footer="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447B83" w14:textId="77777777" w:rsidR="00C9363F" w:rsidRDefault="00C9363F" w:rsidP="004B7E44">
      <w:r>
        <w:separator/>
      </w:r>
    </w:p>
  </w:endnote>
  <w:endnote w:type="continuationSeparator" w:id="0">
    <w:p w14:paraId="20ED620E" w14:textId="77777777" w:rsidR="00C9363F" w:rsidRDefault="00C9363F" w:rsidP="004B7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58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12258"/>
    </w:tblGrid>
    <w:tr w:rsidR="004B7E44" w14:paraId="0BF8875C" w14:textId="77777777" w:rsidTr="005F76BE">
      <w:trPr>
        <w:trHeight w:val="730"/>
        <w:jc w:val="center"/>
      </w:trPr>
      <w:tc>
        <w:tcPr>
          <w:tcW w:w="12258" w:type="dxa"/>
          <w:tcBorders>
            <w:top w:val="nil"/>
            <w:left w:val="nil"/>
            <w:bottom w:val="nil"/>
            <w:right w:val="nil"/>
          </w:tcBorders>
          <w:shd w:val="clear" w:color="auto" w:fill="3E3261"/>
          <w:vAlign w:val="center"/>
        </w:tcPr>
        <w:p w14:paraId="57845D34" w14:textId="2D67E31F" w:rsidR="004B7E44" w:rsidRDefault="00775D56" w:rsidP="004B7E44">
          <w:pPr>
            <w:pStyle w:val="Pieddepage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61910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7C3A4D" w14:textId="77777777" w:rsidR="005A718F" w:rsidRDefault="005A718F" w:rsidP="004B7E44">
        <w:pPr>
          <w:pStyle w:val="Pieddepage"/>
        </w:pPr>
        <w:r>
          <w:rPr>
            <w:lang w:bidi="fr-FR"/>
          </w:rPr>
          <w:fldChar w:fldCharType="begin"/>
        </w:r>
        <w:r>
          <w:rPr>
            <w:lang w:bidi="fr-FR"/>
          </w:rPr>
          <w:instrText xml:space="preserve"> PAGE   \* MERGEFORMAT </w:instrText>
        </w:r>
        <w:r>
          <w:rPr>
            <w:lang w:bidi="fr-FR"/>
          </w:rPr>
          <w:fldChar w:fldCharType="separate"/>
        </w:r>
        <w:r w:rsidR="009120E9">
          <w:rPr>
            <w:noProof/>
            <w:lang w:bidi="fr-FR"/>
          </w:rPr>
          <w:t>1</w:t>
        </w:r>
        <w:r>
          <w:rPr>
            <w:noProof/>
            <w:lang w:bidi="fr-F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FF53DD" w14:textId="77777777" w:rsidR="00C9363F" w:rsidRDefault="00C9363F" w:rsidP="004B7E44">
      <w:r>
        <w:separator/>
      </w:r>
    </w:p>
  </w:footnote>
  <w:footnote w:type="continuationSeparator" w:id="0">
    <w:p w14:paraId="638FBB20" w14:textId="77777777" w:rsidR="00C9363F" w:rsidRDefault="00C9363F" w:rsidP="004B7E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AD3E" w14:textId="50A055B9" w:rsidR="00BB1AFE" w:rsidRDefault="00BB1AFE" w:rsidP="00BB1AFE">
    <w:pPr>
      <w:jc w:val="center"/>
    </w:pPr>
  </w:p>
  <w:p w14:paraId="32058342" w14:textId="77777777" w:rsidR="00BB1AFE" w:rsidRDefault="00BB1AFE" w:rsidP="00BB1AFE">
    <w:pPr>
      <w:jc w:val="center"/>
    </w:pPr>
  </w:p>
  <w:tbl>
    <w:tblPr>
      <w:tblW w:w="12210" w:type="dxa"/>
      <w:tblInd w:w="-113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2210"/>
    </w:tblGrid>
    <w:tr w:rsidR="00BB1AFE" w:rsidRPr="00BB1AFE" w14:paraId="2DF48A40" w14:textId="77777777" w:rsidTr="00BB1AFE">
      <w:trPr>
        <w:trHeight w:val="426"/>
      </w:trPr>
      <w:tc>
        <w:tcPr>
          <w:tcW w:w="12210" w:type="dxa"/>
          <w:tcBorders>
            <w:top w:val="nil"/>
            <w:left w:val="nil"/>
            <w:bottom w:val="nil"/>
            <w:right w:val="nil"/>
          </w:tcBorders>
        </w:tcPr>
        <w:p w14:paraId="5F99E50A" w14:textId="0EA6F810" w:rsidR="004B7E44" w:rsidRPr="00BB1AFE" w:rsidRDefault="00BB1AFE" w:rsidP="00BB1AFE">
          <w:pPr>
            <w:tabs>
              <w:tab w:val="center" w:pos="4553"/>
              <w:tab w:val="right" w:pos="9082"/>
            </w:tabs>
            <w:ind w:right="-8"/>
            <w:jc w:val="center"/>
            <w:rPr>
              <w:rFonts w:ascii="Microsoft Sans Serif" w:eastAsia="Microsoft Sans Serif" w:hAnsi="Microsoft Sans Serif" w:cs="Microsoft Sans Serif"/>
              <w:color w:val="161718" w:themeColor="text1"/>
            </w:rPr>
          </w:pP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 xml:space="preserve">Gabriel Martin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 xml:space="preserve">Travail pratique individuel </w:t>
          </w:r>
          <w:r w:rsidRPr="00BB1AFE">
            <w:rPr>
              <w:rFonts w:ascii="Microsoft Sans Serif" w:eastAsia="Microsoft Sans Serif" w:hAnsi="Microsoft Sans Serif" w:cs="Microsoft Sans Serif"/>
              <w:color w:val="161718" w:themeColor="text1"/>
            </w:rPr>
            <w:tab/>
            <w:t>février 2023</w: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67DB1"/>
    <w:multiLevelType w:val="hybridMultilevel"/>
    <w:tmpl w:val="A7969F0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57373"/>
    <w:multiLevelType w:val="hybridMultilevel"/>
    <w:tmpl w:val="C608C4F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080059">
    <w:abstractNumId w:val="0"/>
  </w:num>
  <w:num w:numId="2" w16cid:durableId="1254557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63F"/>
    <w:rsid w:val="0004712A"/>
    <w:rsid w:val="000574F7"/>
    <w:rsid w:val="0007739D"/>
    <w:rsid w:val="000821D9"/>
    <w:rsid w:val="00105DB7"/>
    <w:rsid w:val="00150A73"/>
    <w:rsid w:val="001558A0"/>
    <w:rsid w:val="001A315B"/>
    <w:rsid w:val="00214024"/>
    <w:rsid w:val="00293B83"/>
    <w:rsid w:val="00302E8F"/>
    <w:rsid w:val="003741B2"/>
    <w:rsid w:val="003B0E0B"/>
    <w:rsid w:val="003B63EC"/>
    <w:rsid w:val="003D6FCE"/>
    <w:rsid w:val="004736AA"/>
    <w:rsid w:val="004B03A0"/>
    <w:rsid w:val="004B7E44"/>
    <w:rsid w:val="004D5252"/>
    <w:rsid w:val="004F2B86"/>
    <w:rsid w:val="005A718F"/>
    <w:rsid w:val="005D40C8"/>
    <w:rsid w:val="005E2D9C"/>
    <w:rsid w:val="005F0B13"/>
    <w:rsid w:val="005F76BE"/>
    <w:rsid w:val="00662588"/>
    <w:rsid w:val="006836C8"/>
    <w:rsid w:val="006A3CE7"/>
    <w:rsid w:val="006B7C97"/>
    <w:rsid w:val="006F7417"/>
    <w:rsid w:val="007516CF"/>
    <w:rsid w:val="00775D56"/>
    <w:rsid w:val="00830B61"/>
    <w:rsid w:val="00894CA2"/>
    <w:rsid w:val="008B33BC"/>
    <w:rsid w:val="008B7F5C"/>
    <w:rsid w:val="008E0570"/>
    <w:rsid w:val="009120E9"/>
    <w:rsid w:val="00945900"/>
    <w:rsid w:val="009906B8"/>
    <w:rsid w:val="009C396C"/>
    <w:rsid w:val="00A146A3"/>
    <w:rsid w:val="00A364E1"/>
    <w:rsid w:val="00B54C68"/>
    <w:rsid w:val="00B572B4"/>
    <w:rsid w:val="00B70DCA"/>
    <w:rsid w:val="00BB1AFE"/>
    <w:rsid w:val="00C11D29"/>
    <w:rsid w:val="00C1790B"/>
    <w:rsid w:val="00C536AE"/>
    <w:rsid w:val="00C9363F"/>
    <w:rsid w:val="00D84222"/>
    <w:rsid w:val="00D962E5"/>
    <w:rsid w:val="00DB26A7"/>
    <w:rsid w:val="00DC374F"/>
    <w:rsid w:val="00E76CAD"/>
    <w:rsid w:val="00E94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2765C1F"/>
  <w15:chartTrackingRefBased/>
  <w15:docId w15:val="{ACEB5769-4237-421E-AAE9-D0997EF92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18"/>
        <w:szCs w:val="18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2" w:unhideWhenUsed="1" w:qFormat="1"/>
    <w:lsdException w:name="heading 6" w:semiHidden="1" w:uiPriority="2" w:unhideWhenUsed="1" w:qFormat="1"/>
    <w:lsdException w:name="heading 7" w:semiHidden="1" w:uiPriority="2" w:unhideWhenUsed="1" w:qFormat="1"/>
    <w:lsdException w:name="heading 8" w:semiHidden="1" w:uiPriority="2" w:unhideWhenUsed="1" w:qFormat="1"/>
    <w:lsdException w:name="heading 9" w:semiHidden="1" w:uiPriority="2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4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40C8"/>
    <w:pPr>
      <w:spacing w:after="0"/>
    </w:pPr>
    <w:rPr>
      <w:rFonts w:eastAsiaTheme="minorEastAsia"/>
      <w:color w:val="FFFFFF" w:themeColor="background1"/>
      <w:sz w:val="24"/>
      <w:szCs w:val="22"/>
    </w:rPr>
  </w:style>
  <w:style w:type="paragraph" w:styleId="Titre1">
    <w:name w:val="heading 1"/>
    <w:basedOn w:val="Normal"/>
    <w:link w:val="Titre1Car"/>
    <w:uiPriority w:val="2"/>
    <w:qFormat/>
    <w:rsid w:val="00B70DCA"/>
    <w:pPr>
      <w:keepNext/>
      <w:outlineLvl w:val="0"/>
    </w:pPr>
    <w:rPr>
      <w:rFonts w:ascii="Book Antiqua" w:eastAsia="Times New Roman" w:hAnsi="Book Antiqua" w:cs="Times New Roman"/>
      <w:b/>
      <w:sz w:val="48"/>
      <w:szCs w:val="24"/>
    </w:rPr>
  </w:style>
  <w:style w:type="paragraph" w:styleId="Titre2">
    <w:name w:val="heading 2"/>
    <w:basedOn w:val="Normal"/>
    <w:link w:val="Titre2Car"/>
    <w:uiPriority w:val="2"/>
    <w:unhideWhenUsed/>
    <w:qFormat/>
    <w:rsid w:val="00B70DCA"/>
    <w:pPr>
      <w:keepNext/>
      <w:spacing w:line="240" w:lineRule="auto"/>
      <w:outlineLvl w:val="1"/>
    </w:pPr>
    <w:rPr>
      <w:rFonts w:ascii="Book Antiqua" w:eastAsia="Times New Roman" w:hAnsi="Book Antiqua" w:cs="Times New Roman"/>
      <w:b/>
      <w:color w:val="auto"/>
      <w:sz w:val="36"/>
    </w:rPr>
  </w:style>
  <w:style w:type="paragraph" w:styleId="Titre3">
    <w:name w:val="heading 3"/>
    <w:basedOn w:val="Normal"/>
    <w:link w:val="Titre3Car"/>
    <w:uiPriority w:val="2"/>
    <w:unhideWhenUsed/>
    <w:qFormat/>
    <w:rsid w:val="004B7E44"/>
    <w:pPr>
      <w:spacing w:line="240" w:lineRule="auto"/>
      <w:outlineLvl w:val="2"/>
    </w:pPr>
    <w:rPr>
      <w:rFonts w:asciiTheme="majorHAnsi" w:eastAsia="Times New Roman" w:hAnsiTheme="majorHAnsi" w:cs="Times New Roman"/>
      <w:i/>
      <w:color w:val="auto"/>
    </w:rPr>
  </w:style>
  <w:style w:type="paragraph" w:styleId="Titre4">
    <w:name w:val="heading 4"/>
    <w:basedOn w:val="Normal"/>
    <w:link w:val="Titre4Car"/>
    <w:uiPriority w:val="2"/>
    <w:unhideWhenUsed/>
    <w:qFormat/>
    <w:rsid w:val="004B7E44"/>
    <w:pPr>
      <w:keepNext/>
      <w:keepLines/>
      <w:spacing w:before="240" w:after="40" w:line="240" w:lineRule="auto"/>
      <w:outlineLvl w:val="3"/>
    </w:pPr>
    <w:rPr>
      <w:rFonts w:eastAsia="Times New Roman" w:cs="Times New Roman"/>
      <w:b/>
      <w:caps/>
      <w:color w:val="161718" w:themeColor="text1"/>
      <w:spacing w:val="20"/>
      <w:kern w:val="28"/>
    </w:rPr>
  </w:style>
  <w:style w:type="paragraph" w:styleId="Titre5">
    <w:name w:val="heading 5"/>
    <w:basedOn w:val="Normal"/>
    <w:next w:val="Normal"/>
    <w:link w:val="Titre5Car"/>
    <w:uiPriority w:val="2"/>
    <w:semiHidden/>
    <w:unhideWhenUsed/>
    <w:qFormat/>
    <w:rsid w:val="005A718F"/>
    <w:pPr>
      <w:keepNext/>
      <w:keepLines/>
      <w:spacing w:line="240" w:lineRule="atLeast"/>
      <w:ind w:left="1440"/>
      <w:outlineLvl w:val="4"/>
    </w:pPr>
    <w:rPr>
      <w:rFonts w:eastAsia="Times New Roman" w:cs="Times New Roman"/>
      <w:spacing w:val="-4"/>
      <w:kern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2"/>
    <w:rsid w:val="00B70DCA"/>
    <w:rPr>
      <w:rFonts w:ascii="Book Antiqua" w:eastAsia="Times New Roman" w:hAnsi="Book Antiqua" w:cs="Times New Roman"/>
      <w:b/>
      <w:color w:val="FFFFFF" w:themeColor="background1"/>
      <w:sz w:val="48"/>
      <w:szCs w:val="24"/>
    </w:rPr>
  </w:style>
  <w:style w:type="paragraph" w:styleId="Titre">
    <w:name w:val="Title"/>
    <w:basedOn w:val="Normal"/>
    <w:link w:val="TitreCar"/>
    <w:uiPriority w:val="1"/>
    <w:qFormat/>
    <w:rsid w:val="00C536AE"/>
    <w:pPr>
      <w:spacing w:line="240" w:lineRule="auto"/>
      <w:contextualSpacing/>
    </w:pPr>
    <w:rPr>
      <w:rFonts w:asciiTheme="majorHAnsi" w:eastAsia="Times New Roman" w:hAnsiTheme="majorHAnsi" w:cs="Times New Roman"/>
      <w:b/>
      <w:caps/>
      <w:spacing w:val="-4"/>
      <w:sz w:val="80"/>
      <w:szCs w:val="40"/>
    </w:rPr>
  </w:style>
  <w:style w:type="character" w:customStyle="1" w:styleId="TitreCar">
    <w:name w:val="Titre Car"/>
    <w:basedOn w:val="Policepardfaut"/>
    <w:link w:val="Titre"/>
    <w:uiPriority w:val="1"/>
    <w:rsid w:val="00C536AE"/>
    <w:rPr>
      <w:rFonts w:asciiTheme="majorHAnsi" w:eastAsia="Times New Roman" w:hAnsiTheme="majorHAnsi" w:cs="Times New Roman"/>
      <w:b/>
      <w:caps/>
      <w:color w:val="FFFFFF" w:themeColor="background1"/>
      <w:spacing w:val="-4"/>
      <w:sz w:val="80"/>
      <w:szCs w:val="40"/>
    </w:rPr>
  </w:style>
  <w:style w:type="paragraph" w:styleId="Sous-titre">
    <w:name w:val="Subtitle"/>
    <w:basedOn w:val="Normal"/>
    <w:link w:val="Sous-titreCar"/>
    <w:uiPriority w:val="4"/>
    <w:qFormat/>
    <w:rsid w:val="004B7E44"/>
    <w:pPr>
      <w:contextualSpacing/>
    </w:pPr>
    <w:rPr>
      <w:rFonts w:eastAsia="Times New Roman" w:cs="Times New Roman"/>
      <w:b/>
      <w:sz w:val="72"/>
    </w:rPr>
  </w:style>
  <w:style w:type="character" w:customStyle="1" w:styleId="Sous-titreCar">
    <w:name w:val="Sous-titre Car"/>
    <w:basedOn w:val="Policepardfaut"/>
    <w:link w:val="Sous-titre"/>
    <w:uiPriority w:val="4"/>
    <w:rsid w:val="004B7E44"/>
    <w:rPr>
      <w:rFonts w:eastAsia="Times New Roman" w:cs="Times New Roman"/>
      <w:color w:val="FFFFFF" w:themeColor="background1"/>
      <w:sz w:val="72"/>
      <w:szCs w:val="22"/>
    </w:rPr>
  </w:style>
  <w:style w:type="paragraph" w:styleId="Sansinterligne">
    <w:name w:val="No Spacing"/>
    <w:link w:val="SansinterligneCar"/>
    <w:uiPriority w:val="1"/>
    <w:unhideWhenUsed/>
    <w:qFormat/>
    <w:rsid w:val="005A718F"/>
    <w:pPr>
      <w:spacing w:after="0"/>
    </w:pPr>
    <w:rPr>
      <w:rFonts w:eastAsia="Times New Roman" w:cs="Times New Roman"/>
      <w:spacing w:val="10"/>
    </w:rPr>
  </w:style>
  <w:style w:type="character" w:customStyle="1" w:styleId="Titre2Car">
    <w:name w:val="Titre 2 Car"/>
    <w:basedOn w:val="Policepardfaut"/>
    <w:link w:val="Titre2"/>
    <w:uiPriority w:val="2"/>
    <w:rsid w:val="00B70DCA"/>
    <w:rPr>
      <w:rFonts w:ascii="Book Antiqua" w:eastAsia="Times New Roman" w:hAnsi="Book Antiqua" w:cs="Times New Roman"/>
      <w:b/>
      <w:sz w:val="36"/>
      <w:szCs w:val="22"/>
    </w:rPr>
  </w:style>
  <w:style w:type="character" w:customStyle="1" w:styleId="Titre3Car">
    <w:name w:val="Titre 3 Car"/>
    <w:basedOn w:val="Policepardfaut"/>
    <w:link w:val="Titre3"/>
    <w:uiPriority w:val="2"/>
    <w:rsid w:val="004B7E44"/>
    <w:rPr>
      <w:rFonts w:asciiTheme="majorHAnsi" w:eastAsia="Times New Roman" w:hAnsiTheme="majorHAnsi" w:cs="Times New Roman"/>
      <w:i/>
      <w:sz w:val="24"/>
      <w:szCs w:val="22"/>
    </w:rPr>
  </w:style>
  <w:style w:type="character" w:customStyle="1" w:styleId="Titre4Car">
    <w:name w:val="Titre 4 Car"/>
    <w:basedOn w:val="Policepardfaut"/>
    <w:link w:val="Titre4"/>
    <w:uiPriority w:val="2"/>
    <w:rsid w:val="004B7E44"/>
    <w:rPr>
      <w:rFonts w:eastAsia="Times New Roman" w:cs="Times New Roman"/>
      <w:b/>
      <w:caps/>
      <w:color w:val="161718" w:themeColor="text1"/>
      <w:spacing w:val="20"/>
      <w:kern w:val="28"/>
      <w:sz w:val="24"/>
      <w:szCs w:val="22"/>
    </w:rPr>
  </w:style>
  <w:style w:type="paragraph" w:customStyle="1" w:styleId="Chapitre">
    <w:name w:val="Chapitre"/>
    <w:basedOn w:val="Normal"/>
    <w:uiPriority w:val="5"/>
    <w:unhideWhenUsed/>
    <w:qFormat/>
    <w:rsid w:val="00E76CAD"/>
    <w:pPr>
      <w:spacing w:before="20"/>
    </w:pPr>
    <w:rPr>
      <w:rFonts w:asciiTheme="majorHAnsi" w:eastAsia="Times New Roman" w:hAnsiTheme="majorHAnsi" w:cs="Times New Roman"/>
      <w:caps/>
      <w:color w:val="63676C" w:themeColor="text1" w:themeTint="A6"/>
      <w:szCs w:val="17"/>
    </w:rPr>
  </w:style>
  <w:style w:type="character" w:customStyle="1" w:styleId="Titre5Car">
    <w:name w:val="Titre 5 Car"/>
    <w:basedOn w:val="Policepardfaut"/>
    <w:link w:val="Titre5"/>
    <w:uiPriority w:val="2"/>
    <w:semiHidden/>
    <w:rsid w:val="005A718F"/>
    <w:rPr>
      <w:rFonts w:eastAsia="Times New Roman" w:cs="Times New Roman"/>
      <w:spacing w:val="-4"/>
      <w:kern w:val="28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5A718F"/>
    <w:pPr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A718F"/>
  </w:style>
  <w:style w:type="paragraph" w:styleId="Pieddepage">
    <w:name w:val="footer"/>
    <w:basedOn w:val="Normal"/>
    <w:link w:val="PieddepageCar"/>
    <w:uiPriority w:val="99"/>
    <w:unhideWhenUsed/>
    <w:rsid w:val="005A718F"/>
    <w:pPr>
      <w:spacing w:line="240" w:lineRule="auto"/>
      <w:jc w:val="center"/>
    </w:pPr>
  </w:style>
  <w:style w:type="character" w:customStyle="1" w:styleId="PieddepageCar">
    <w:name w:val="Pied de page Car"/>
    <w:basedOn w:val="Policepardfaut"/>
    <w:link w:val="Pieddepage"/>
    <w:uiPriority w:val="99"/>
    <w:rsid w:val="005A718F"/>
  </w:style>
  <w:style w:type="character" w:styleId="Textedelespacerserv">
    <w:name w:val="Placeholder Text"/>
    <w:basedOn w:val="Policepardfaut"/>
    <w:uiPriority w:val="99"/>
    <w:semiHidden/>
    <w:rsid w:val="00945900"/>
    <w:rPr>
      <w:color w:val="808080"/>
    </w:rPr>
  </w:style>
  <w:style w:type="paragraph" w:styleId="TM1">
    <w:name w:val="toc 1"/>
    <w:hidden/>
    <w:uiPriority w:val="39"/>
    <w:rsid w:val="00BB1AFE"/>
    <w:pPr>
      <w:spacing w:after="213" w:line="259" w:lineRule="auto"/>
      <w:ind w:left="40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2">
    <w:name w:val="toc 2"/>
    <w:hidden/>
    <w:uiPriority w:val="39"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TM3">
    <w:name w:val="toc 3"/>
    <w:hidden/>
    <w:rsid w:val="00BB1AFE"/>
    <w:pPr>
      <w:spacing w:after="213" w:line="259" w:lineRule="auto"/>
      <w:ind w:left="282" w:right="23" w:hanging="10"/>
    </w:pPr>
    <w:rPr>
      <w:rFonts w:ascii="Microsoft Sans Serif" w:eastAsia="Microsoft Sans Serif" w:hAnsi="Microsoft Sans Serif" w:cs="Microsoft Sans Serif"/>
      <w:color w:val="000000"/>
      <w:sz w:val="24"/>
      <w:szCs w:val="22"/>
      <w:lang w:val="fr-CH" w:eastAsia="fr-CH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BB1AFE"/>
    <w:pPr>
      <w:keepLines/>
      <w:spacing w:before="240" w:line="259" w:lineRule="auto"/>
      <w:outlineLvl w:val="9"/>
    </w:pPr>
    <w:rPr>
      <w:rFonts w:eastAsiaTheme="majorEastAsia" w:cstheme="majorBidi"/>
      <w:b w:val="0"/>
      <w:color w:val="7A042E" w:themeColor="accent1" w:themeShade="BF"/>
      <w:sz w:val="32"/>
      <w:szCs w:val="32"/>
      <w:lang w:val="fr-CH" w:eastAsia="fr-CH"/>
    </w:rPr>
  </w:style>
  <w:style w:type="character" w:styleId="Lienhypertexte">
    <w:name w:val="Hyperlink"/>
    <w:basedOn w:val="Policepardfaut"/>
    <w:uiPriority w:val="99"/>
    <w:unhideWhenUsed/>
    <w:rsid w:val="00BB1AFE"/>
    <w:rPr>
      <w:color w:val="93C842" w:themeColor="hyperlink"/>
      <w:u w:val="singl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790B"/>
    <w:rPr>
      <w:rFonts w:eastAsia="Times New Roman" w:cs="Times New Roman"/>
      <w:spacing w:val="10"/>
    </w:rPr>
  </w:style>
  <w:style w:type="table" w:customStyle="1" w:styleId="TableGrid">
    <w:name w:val="TableGrid"/>
    <w:rsid w:val="001558A0"/>
    <w:pPr>
      <w:spacing w:after="0" w:line="240" w:lineRule="auto"/>
    </w:pPr>
    <w:rPr>
      <w:rFonts w:eastAsiaTheme="minorEastAsia"/>
      <w:sz w:val="22"/>
      <w:szCs w:val="22"/>
      <w:lang w:val="fr-CH" w:eastAsia="fr-CH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gi">
    <w:name w:val="gi"/>
    <w:basedOn w:val="Policepardfaut"/>
    <w:rsid w:val="003741B2"/>
  </w:style>
  <w:style w:type="character" w:styleId="Mentionnonrsolue">
    <w:name w:val="Unresolved Mention"/>
    <w:basedOn w:val="Policepardfaut"/>
    <w:uiPriority w:val="99"/>
    <w:semiHidden/>
    <w:unhideWhenUsed/>
    <w:rsid w:val="003741B2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unhideWhenUsed/>
    <w:qFormat/>
    <w:rsid w:val="00105DB7"/>
    <w:pPr>
      <w:ind w:left="720"/>
      <w:contextualSpacing/>
    </w:pPr>
  </w:style>
  <w:style w:type="table" w:styleId="Grilledutableau">
    <w:name w:val="Table Grid"/>
    <w:basedOn w:val="TableauNormal"/>
    <w:uiPriority w:val="39"/>
    <w:rsid w:val="002140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37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otham\AppData\Roaming\Microsoft\Templates\Rapport%20d&#8217;activit&#233;%20(conception%20professionnelle).dotx" TargetMode="External"/></Relationships>
</file>

<file path=word/theme/theme1.xml><?xml version="1.0" encoding="utf-8"?>
<a:theme xmlns:a="http://schemas.openxmlformats.org/drawingml/2006/main" name="Theme2">
  <a:themeElements>
    <a:clrScheme name="Custom 51">
      <a:dk1>
        <a:srgbClr val="161718"/>
      </a:dk1>
      <a:lt1>
        <a:srgbClr val="FFFFFF"/>
      </a:lt1>
      <a:dk2>
        <a:srgbClr val="282660"/>
      </a:dk2>
      <a:lt2>
        <a:srgbClr val="E6E7E8"/>
      </a:lt2>
      <a:accent1>
        <a:srgbClr val="A4063E"/>
      </a:accent1>
      <a:accent2>
        <a:srgbClr val="93C842"/>
      </a:accent2>
      <a:accent3>
        <a:srgbClr val="1D7D74"/>
      </a:accent3>
      <a:accent4>
        <a:srgbClr val="B50745"/>
      </a:accent4>
      <a:accent5>
        <a:srgbClr val="93C842"/>
      </a:accent5>
      <a:accent6>
        <a:srgbClr val="A4063E"/>
      </a:accent6>
      <a:hlink>
        <a:srgbClr val="93C842"/>
      </a:hlink>
      <a:folHlink>
        <a:srgbClr val="93C842"/>
      </a:folHlink>
    </a:clrScheme>
    <a:fontScheme name="Custom 18">
      <a:majorFont>
        <a:latin typeface="Franklin Gothic Book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d’activité (conception professionnelle).dotx</Template>
  <TotalTime>259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Documentation technique</vt:lpstr>
      <vt:lpstr/>
    </vt:vector>
  </TitlesOfParts>
  <Company>CFPT</Company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utilisateur</dc:title>
  <dc:subject/>
  <dc:creator>Gabriel Martin</dc:creator>
  <cp:keywords/>
  <dc:description/>
  <cp:lastModifiedBy>GABRIEL-HENRI MRTN</cp:lastModifiedBy>
  <cp:revision>17</cp:revision>
  <dcterms:created xsi:type="dcterms:W3CDTF">2023-03-07T15:20:00Z</dcterms:created>
  <dcterms:modified xsi:type="dcterms:W3CDTF">2023-03-13T15:04:00Z</dcterms:modified>
</cp:coreProperties>
</file>